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C49" w:rsidRDefault="00205C49">
      <w:pPr>
        <w:pStyle w:val="Title"/>
      </w:pPr>
      <w:r>
        <w:t xml:space="preserve">Crime Alert </w:t>
      </w:r>
      <w:r w:rsidR="00EA5B76">
        <w:t xml:space="preserve">- </w:t>
      </w:r>
      <w:r w:rsidR="00D66B8D">
        <w:t>Sprint Planning Meeting 2</w:t>
      </w:r>
    </w:p>
    <w:p w:rsidR="006757E7" w:rsidRDefault="00D66B8D">
      <w:pPr>
        <w:pStyle w:val="Title"/>
      </w:pPr>
      <w:r>
        <w:t>17</w:t>
      </w:r>
      <w:r w:rsidR="00205C49" w:rsidRPr="00205C49">
        <w:rPr>
          <w:vertAlign w:val="superscript"/>
        </w:rPr>
        <w:t>th</w:t>
      </w:r>
      <w:r>
        <w:t xml:space="preserve"> September</w:t>
      </w:r>
      <w:r w:rsidR="00205C49">
        <w:t>, 2014</w:t>
      </w:r>
    </w:p>
    <w:p w:rsidR="006757E7" w:rsidRDefault="00D66B8D">
      <w:pPr>
        <w:pStyle w:val="Heading1"/>
      </w:pPr>
      <w:r>
        <w:t xml:space="preserve">Discussion </w:t>
      </w:r>
    </w:p>
    <w:p w:rsidR="00D66B8D" w:rsidRDefault="00D66B8D" w:rsidP="00D66B8D">
      <w:r>
        <w:t xml:space="preserve">The idea that we are moving forward with in regards to the </w:t>
      </w:r>
      <w:r w:rsidR="008610B1">
        <w:t>Raspberry</w:t>
      </w:r>
      <w:bookmarkStart w:id="0" w:name="_GoBack"/>
      <w:bookmarkEnd w:id="0"/>
      <w:r>
        <w:t xml:space="preserve"> Pi is to use it to send out alerts to the service. The use case is that the Pi can be installed in a home and connected to a door sensor that will detect unauthorized intrusions and send out an alert to recipients that are within range. </w:t>
      </w:r>
    </w:p>
    <w:p w:rsidR="00D66B8D" w:rsidRDefault="00D66B8D" w:rsidP="00D66B8D">
      <w:r>
        <w:t>We also opted to include a blacklist feature for users. This requires us to amend the ERD and create a blacklist entity that will store user IDs.</w:t>
      </w:r>
    </w:p>
    <w:p w:rsidR="00D66B8D" w:rsidRDefault="00D66B8D" w:rsidP="00D66B8D">
      <w:r>
        <w:t xml:space="preserve">A Google login is mandatory to use the application. In the future we would like to accept a phone number from the user that can be referenced in the event of system abuse, this can be implemented using SMS authentication. </w:t>
      </w:r>
    </w:p>
    <w:p w:rsidR="00D66B8D" w:rsidRDefault="00D66B8D" w:rsidP="00D66B8D">
      <w:r>
        <w:t>A user tutorial should be built into the application that will run on the first use.</w:t>
      </w:r>
    </w:p>
    <w:p w:rsidR="00D66B8D" w:rsidRDefault="00D66B8D" w:rsidP="00D66B8D">
      <w:r>
        <w:t xml:space="preserve">Finally, please remember to push your files to </w:t>
      </w:r>
      <w:proofErr w:type="spellStart"/>
      <w:r>
        <w:t>Git</w:t>
      </w:r>
      <w:proofErr w:type="spellEnd"/>
      <w:r>
        <w:t xml:space="preserve"> on a regular basis, this includes code and any UI mockups, remember, synchronization saves lives.</w:t>
      </w:r>
    </w:p>
    <w:p w:rsidR="00D66B8D" w:rsidRDefault="00D66B8D" w:rsidP="00D66B8D">
      <w:pPr>
        <w:pStyle w:val="Heading1"/>
      </w:pPr>
      <w:r>
        <w:t>Deliverables for Friday 19</w:t>
      </w:r>
      <w:r w:rsidRPr="00D66B8D">
        <w:rPr>
          <w:vertAlign w:val="superscript"/>
        </w:rPr>
        <w:t>th</w:t>
      </w:r>
      <w:r>
        <w:t xml:space="preserve"> September</w:t>
      </w:r>
      <w:r w:rsidR="004670CC">
        <w:t xml:space="preserve"> @ 11AM</w:t>
      </w:r>
    </w:p>
    <w:p w:rsidR="00D66B8D" w:rsidRDefault="00D66B8D" w:rsidP="00D66B8D">
      <w:pPr>
        <w:pStyle w:val="Heading2"/>
      </w:pPr>
      <w:r>
        <w:t>Jevon</w:t>
      </w:r>
    </w:p>
    <w:p w:rsidR="00D66B8D" w:rsidRDefault="00D66B8D" w:rsidP="00D66B8D">
      <w:pPr>
        <w:ind w:left="576"/>
      </w:pPr>
      <w:r>
        <w:t xml:space="preserve">Look into UI libraries that can improve the UX and UI of the application. Checkout the Library for Developers and the </w:t>
      </w:r>
      <w:proofErr w:type="spellStart"/>
      <w:r>
        <w:t>CardLib</w:t>
      </w:r>
      <w:proofErr w:type="spellEnd"/>
      <w:r>
        <w:t xml:space="preserve"> Demo, both apps on the Google </w:t>
      </w:r>
      <w:proofErr w:type="spellStart"/>
      <w:r>
        <w:t>Playstore</w:t>
      </w:r>
      <w:proofErr w:type="spellEnd"/>
      <w:r>
        <w:t xml:space="preserve">. </w:t>
      </w:r>
    </w:p>
    <w:p w:rsidR="00D66B8D" w:rsidRDefault="00D66B8D" w:rsidP="00D66B8D">
      <w:pPr>
        <w:ind w:left="576"/>
      </w:pPr>
      <w:r>
        <w:t>Look through the libraries and see what can be implemented.</w:t>
      </w:r>
    </w:p>
    <w:p w:rsidR="00D66B8D" w:rsidRDefault="00D66B8D" w:rsidP="00D66B8D">
      <w:pPr>
        <w:ind w:left="576"/>
      </w:pPr>
      <w:r>
        <w:t xml:space="preserve">Check out how to implement a reply button from the notification bar. </w:t>
      </w:r>
    </w:p>
    <w:p w:rsidR="00D66B8D" w:rsidRDefault="00D66B8D" w:rsidP="00D66B8D">
      <w:pPr>
        <w:ind w:left="576"/>
      </w:pPr>
      <w:r>
        <w:t>Mandate</w:t>
      </w:r>
      <w:r w:rsidR="004670CC">
        <w:t xml:space="preserve"> Google sign in</w:t>
      </w:r>
    </w:p>
    <w:p w:rsidR="004670CC" w:rsidRDefault="004670CC" w:rsidP="004670CC">
      <w:pPr>
        <w:pStyle w:val="Heading2"/>
      </w:pPr>
      <w:r>
        <w:t>Akash</w:t>
      </w:r>
    </w:p>
    <w:p w:rsidR="004670CC" w:rsidRDefault="004670CC" w:rsidP="004670CC">
      <w:pPr>
        <w:ind w:left="576"/>
      </w:pPr>
      <w:r>
        <w:t>Embed Google Maps into the page with the other Polymer Elements</w:t>
      </w:r>
    </w:p>
    <w:p w:rsidR="004670CC" w:rsidRDefault="004670CC" w:rsidP="004670CC">
      <w:pPr>
        <w:ind w:left="576"/>
      </w:pPr>
      <w:r>
        <w:t>Develop the wireframe from the web application</w:t>
      </w:r>
    </w:p>
    <w:p w:rsidR="004670CC" w:rsidRDefault="004670CC" w:rsidP="004670CC">
      <w:pPr>
        <w:ind w:left="576"/>
      </w:pPr>
      <w:r>
        <w:t>Look into the elements you would like to use</w:t>
      </w:r>
    </w:p>
    <w:p w:rsidR="004670CC" w:rsidRDefault="004670CC" w:rsidP="004670CC">
      <w:pPr>
        <w:pStyle w:val="Heading2"/>
      </w:pPr>
      <w:r>
        <w:t>Steffan</w:t>
      </w:r>
    </w:p>
    <w:p w:rsidR="004670CC" w:rsidRDefault="004670CC" w:rsidP="004670CC">
      <w:pPr>
        <w:ind w:left="576"/>
      </w:pPr>
      <w:r>
        <w:t xml:space="preserve">Develop an algorithm that uses a given coordinate and routes to all users within a given radius. </w:t>
      </w:r>
    </w:p>
    <w:p w:rsidR="004670CC" w:rsidRDefault="004670CC" w:rsidP="004670CC">
      <w:pPr>
        <w:pStyle w:val="Heading2"/>
      </w:pPr>
      <w:r>
        <w:lastRenderedPageBreak/>
        <w:t>Jherez</w:t>
      </w:r>
    </w:p>
    <w:p w:rsidR="004670CC" w:rsidRDefault="004670CC" w:rsidP="004670CC">
      <w:pPr>
        <w:ind w:left="576"/>
      </w:pPr>
      <w:r>
        <w:t>Write query to return a list of incoming notifications from the app engine. Filter it by alert type and timestamp.</w:t>
      </w:r>
    </w:p>
    <w:p w:rsidR="004670CC" w:rsidRDefault="004670CC" w:rsidP="004670CC">
      <w:pPr>
        <w:ind w:left="576"/>
      </w:pPr>
      <w:r>
        <w:t>Look through the Google Maps API</w:t>
      </w:r>
    </w:p>
    <w:p w:rsidR="004670CC" w:rsidRPr="004670CC" w:rsidRDefault="004670CC" w:rsidP="004670CC">
      <w:pPr>
        <w:ind w:left="576"/>
      </w:pPr>
      <w:r>
        <w:t>Look into libraries that can generate heat maps</w:t>
      </w:r>
    </w:p>
    <w:p w:rsidR="00205C49" w:rsidRDefault="00205C49"/>
    <w:sectPr w:rsidR="00205C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C002E3F"/>
    <w:multiLevelType w:val="hybridMultilevel"/>
    <w:tmpl w:val="B8F2D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550026"/>
    <w:multiLevelType w:val="hybridMultilevel"/>
    <w:tmpl w:val="330C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49"/>
    <w:rsid w:val="00205C49"/>
    <w:rsid w:val="004670CC"/>
    <w:rsid w:val="00544E51"/>
    <w:rsid w:val="006757E7"/>
    <w:rsid w:val="008610B1"/>
    <w:rsid w:val="009A30A2"/>
    <w:rsid w:val="00AB444E"/>
    <w:rsid w:val="00D66B8D"/>
    <w:rsid w:val="00E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745B4-4527-41D2-ACA3-005A784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C4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erez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Jherez Taylor</dc:creator>
  <cp:keywords/>
  <cp:lastModifiedBy>Jherez Taylor</cp:lastModifiedBy>
  <cp:revision>3</cp:revision>
  <dcterms:created xsi:type="dcterms:W3CDTF">2014-09-17T04:29:00Z</dcterms:created>
  <dcterms:modified xsi:type="dcterms:W3CDTF">2014-09-17T04:29:00Z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