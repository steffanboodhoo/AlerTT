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C49" w:rsidRDefault="00205C49">
      <w:pPr>
        <w:pStyle w:val="Title"/>
      </w:pPr>
      <w:r>
        <w:t xml:space="preserve">Crime Alert </w:t>
      </w:r>
      <w:r w:rsidR="00EA5B76">
        <w:t xml:space="preserve">- </w:t>
      </w:r>
      <w:r>
        <w:t xml:space="preserve">Sprint Planning Meeting 1 </w:t>
      </w:r>
    </w:p>
    <w:p w:rsidR="006757E7" w:rsidRDefault="00205C49">
      <w:pPr>
        <w:pStyle w:val="Title"/>
      </w:pPr>
      <w:r>
        <w:t>9</w:t>
      </w:r>
      <w:r w:rsidRPr="00205C49">
        <w:rPr>
          <w:vertAlign w:val="superscript"/>
        </w:rPr>
        <w:t>th</w:t>
      </w:r>
      <w:r>
        <w:t xml:space="preserve"> September 9, 2014</w:t>
      </w:r>
    </w:p>
    <w:p w:rsidR="006757E7" w:rsidRDefault="00205C49">
      <w:pPr>
        <w:pStyle w:val="Heading1"/>
      </w:pPr>
      <w:r>
        <w:t>Setup information</w:t>
      </w:r>
    </w:p>
    <w:p w:rsidR="006757E7" w:rsidRDefault="00205C49" w:rsidP="009A30A2">
      <w:pPr>
        <w:spacing w:line="240" w:lineRule="auto"/>
      </w:pPr>
      <w:r>
        <w:t xml:space="preserve">In order to get started we are all going to need to create an account on </w:t>
      </w:r>
      <w:hyperlink r:id="rId6" w:history="1">
        <w:r w:rsidRPr="00F759C8">
          <w:rPr>
            <w:rStyle w:val="Hyperlink"/>
          </w:rPr>
          <w:t>https://github.com/</w:t>
        </w:r>
      </w:hyperlink>
      <w:r>
        <w:t xml:space="preserve">. To start off, </w:t>
      </w:r>
      <w:proofErr w:type="spellStart"/>
      <w:r>
        <w:t>Git</w:t>
      </w:r>
      <w:proofErr w:type="spellEnd"/>
      <w:r>
        <w:t xml:space="preserve"> is what’s called a version control system, it allows for projects to be worked on by multiple users and allows for the reverting and merging of projects. It can be intimidating at first but version control is the only real way to work on team based projects. Other methods fall short (syncing through </w:t>
      </w:r>
      <w:proofErr w:type="spellStart"/>
      <w:r>
        <w:t>DropBox</w:t>
      </w:r>
      <w:proofErr w:type="spellEnd"/>
      <w:r>
        <w:t xml:space="preserve">). Here is a brief overview of </w:t>
      </w:r>
      <w:proofErr w:type="spellStart"/>
      <w:r>
        <w:t>Git</w:t>
      </w:r>
      <w:proofErr w:type="spellEnd"/>
      <w:r>
        <w:t xml:space="preserve">. </w:t>
      </w:r>
      <w:hyperlink r:id="rId7" w:history="1">
        <w:r w:rsidRPr="00F759C8">
          <w:rPr>
            <w:rStyle w:val="Hyperlink"/>
          </w:rPr>
          <w:t>http://rogerdudler.github.io/git-guide/</w:t>
        </w:r>
      </w:hyperlink>
      <w:r>
        <w:t xml:space="preserve"> </w:t>
      </w:r>
      <w:r w:rsidR="00EA5B76">
        <w:t xml:space="preserve">. An interactive tutorial can be found here, I suggest that we all look into it. </w:t>
      </w:r>
      <w:hyperlink r:id="rId8" w:history="1">
        <w:r w:rsidR="00EA5B76" w:rsidRPr="00F759C8">
          <w:rPr>
            <w:rStyle w:val="Hyperlink"/>
          </w:rPr>
          <w:t>https://try.github.io/levels/1/challenges/1</w:t>
        </w:r>
      </w:hyperlink>
    </w:p>
    <w:p w:rsidR="00EA5B76" w:rsidRDefault="00EA5B76" w:rsidP="009A30A2">
      <w:pPr>
        <w:spacing w:line="240" w:lineRule="auto"/>
      </w:pPr>
    </w:p>
    <w:p w:rsidR="00205C49" w:rsidRDefault="00205C49" w:rsidP="009A30A2">
      <w:pPr>
        <w:spacing w:line="240" w:lineRule="auto"/>
      </w:pPr>
      <w:r>
        <w:t xml:space="preserve">I have taken the liberty of creating a repository that can be found here </w:t>
      </w:r>
      <w:hyperlink r:id="rId9" w:history="1">
        <w:r w:rsidRPr="00F759C8">
          <w:rPr>
            <w:rStyle w:val="Hyperlink"/>
          </w:rPr>
          <w:t>https://github.com/JherezTaylor/crimeAlert.git</w:t>
        </w:r>
      </w:hyperlink>
    </w:p>
    <w:p w:rsidR="00205C49" w:rsidRDefault="00205C49" w:rsidP="009A30A2">
      <w:pPr>
        <w:spacing w:line="240" w:lineRule="auto"/>
      </w:pPr>
      <w:r>
        <w:t xml:space="preserve">Akash and Jevon, when you create your account let me know so that I can add you guys as collaborators to the project. Kyle and Steffan, I have already added you guys, Steffan you should go ahead and push what you have so that we can get started. For Akash and Jevon, I will send an additional document on </w:t>
      </w:r>
      <w:proofErr w:type="spellStart"/>
      <w:r>
        <w:t>Git</w:t>
      </w:r>
      <w:proofErr w:type="spellEnd"/>
      <w:r>
        <w:t xml:space="preserve"> to you guys. One thing to remember, always add comments to your commits and commit often so that you don’t lose things by accident.</w:t>
      </w:r>
    </w:p>
    <w:p w:rsidR="00EA5B76" w:rsidRDefault="00EA5B76" w:rsidP="009A30A2">
      <w:pPr>
        <w:spacing w:line="240" w:lineRule="auto"/>
      </w:pPr>
      <w:r>
        <w:t xml:space="preserve">I would like us to create a Google account that can be accessed by us all so that we can push the application there and view its contents, however I’m having trouble creating a Google account at the moment. Will update. </w:t>
      </w:r>
    </w:p>
    <w:p w:rsidR="00205C49" w:rsidRDefault="009A30A2" w:rsidP="009A30A2">
      <w:pPr>
        <w:pStyle w:val="Heading1"/>
      </w:pPr>
      <w:r>
        <w:t>Application overview</w:t>
      </w:r>
    </w:p>
    <w:p w:rsidR="009A30A2" w:rsidRDefault="009A30A2" w:rsidP="009A30A2">
      <w:pPr>
        <w:spacing w:line="240" w:lineRule="auto"/>
      </w:pPr>
      <w:r>
        <w:t>Shared Responsibility</w:t>
      </w:r>
    </w:p>
    <w:p w:rsidR="009A30A2" w:rsidRDefault="009A30A2" w:rsidP="009A30A2">
      <w:pPr>
        <w:spacing w:line="240" w:lineRule="auto"/>
      </w:pPr>
      <w:r>
        <w:t>Brotherly keeping mindset</w:t>
      </w:r>
    </w:p>
    <w:p w:rsidR="009A30A2" w:rsidRDefault="009A30A2" w:rsidP="009A30A2">
      <w:pPr>
        <w:spacing w:line="240" w:lineRule="auto"/>
      </w:pPr>
      <w:r>
        <w:t>Increase safety/reduce crime/increase detection rates of criminal activity</w:t>
      </w:r>
    </w:p>
    <w:p w:rsidR="009A30A2" w:rsidRDefault="009A30A2" w:rsidP="009A30A2">
      <w:pPr>
        <w:spacing w:line="240" w:lineRule="auto"/>
      </w:pPr>
      <w:r>
        <w:t>Geolocation based notifications</w:t>
      </w:r>
    </w:p>
    <w:p w:rsidR="00EA5B76" w:rsidRDefault="00EA5B76" w:rsidP="009A30A2">
      <w:pPr>
        <w:spacing w:line="240" w:lineRule="auto"/>
      </w:pPr>
    </w:p>
    <w:p w:rsidR="00EA5B76" w:rsidRDefault="00EA5B76" w:rsidP="009A30A2">
      <w:pPr>
        <w:spacing w:line="240" w:lineRule="auto"/>
      </w:pPr>
    </w:p>
    <w:p w:rsidR="00EA5B76" w:rsidRDefault="00EA5B76" w:rsidP="009A30A2">
      <w:pPr>
        <w:spacing w:line="240" w:lineRule="auto"/>
      </w:pPr>
    </w:p>
    <w:p w:rsidR="00EA5B76" w:rsidRDefault="00EA5B76" w:rsidP="009A30A2">
      <w:pPr>
        <w:spacing w:line="240" w:lineRule="auto"/>
      </w:pPr>
    </w:p>
    <w:p w:rsidR="009A30A2" w:rsidRDefault="009A30A2" w:rsidP="009A30A2">
      <w:pPr>
        <w:pStyle w:val="Heading1"/>
      </w:pPr>
      <w:r>
        <w:lastRenderedPageBreak/>
        <w:t>User stories</w:t>
      </w:r>
    </w:p>
    <w:p w:rsidR="009A30A2" w:rsidRDefault="009A30A2" w:rsidP="009A30A2">
      <w:pPr>
        <w:pStyle w:val="ListParagraph"/>
        <w:numPr>
          <w:ilvl w:val="0"/>
          <w:numId w:val="13"/>
        </w:numPr>
      </w:pPr>
      <w:r>
        <w:t>Subscribe to alerts within a geographical radius from a specified location</w:t>
      </w:r>
    </w:p>
    <w:p w:rsidR="009A30A2" w:rsidRDefault="009A30A2" w:rsidP="009A30A2">
      <w:pPr>
        <w:pStyle w:val="ListParagraph"/>
        <w:numPr>
          <w:ilvl w:val="0"/>
          <w:numId w:val="13"/>
        </w:numPr>
      </w:pPr>
      <w:r>
        <w:t>Choose from the following categories of notifications: emergency, danger, suspicious activity, notices, personal subscription</w:t>
      </w:r>
    </w:p>
    <w:p w:rsidR="009A30A2" w:rsidRDefault="009A30A2" w:rsidP="009A30A2">
      <w:pPr>
        <w:pStyle w:val="ListParagraph"/>
        <w:numPr>
          <w:ilvl w:val="0"/>
          <w:numId w:val="13"/>
        </w:numPr>
      </w:pPr>
      <w:r>
        <w:t>Create and navigate through interactive reports from a web based interface</w:t>
      </w:r>
    </w:p>
    <w:p w:rsidR="009A30A2" w:rsidRDefault="009A30A2" w:rsidP="009A30A2">
      <w:pPr>
        <w:pStyle w:val="ListParagraph"/>
        <w:numPr>
          <w:ilvl w:val="0"/>
          <w:numId w:val="13"/>
        </w:numPr>
      </w:pPr>
      <w:r>
        <w:t>Report user abuse</w:t>
      </w:r>
    </w:p>
    <w:p w:rsidR="009A30A2" w:rsidRDefault="009A30A2" w:rsidP="009A30A2">
      <w:pPr>
        <w:pStyle w:val="ListParagraph"/>
        <w:numPr>
          <w:ilvl w:val="0"/>
          <w:numId w:val="13"/>
        </w:numPr>
      </w:pPr>
      <w:r>
        <w:t>Register/create account</w:t>
      </w:r>
    </w:p>
    <w:p w:rsidR="009A30A2" w:rsidRDefault="009A30A2" w:rsidP="009A30A2">
      <w:pPr>
        <w:pStyle w:val="ListParagraph"/>
        <w:numPr>
          <w:ilvl w:val="0"/>
          <w:numId w:val="13"/>
        </w:numPr>
      </w:pPr>
      <w:r>
        <w:t>Post on alert</w:t>
      </w:r>
    </w:p>
    <w:p w:rsidR="009A30A2" w:rsidRDefault="009A30A2" w:rsidP="00AB444E">
      <w:pPr>
        <w:pStyle w:val="ListParagraph"/>
        <w:numPr>
          <w:ilvl w:val="0"/>
          <w:numId w:val="13"/>
        </w:numPr>
      </w:pPr>
      <w:r>
        <w:t>Rate a user</w:t>
      </w:r>
    </w:p>
    <w:p w:rsidR="00AB444E" w:rsidRDefault="00AB444E" w:rsidP="00AB444E">
      <w:pPr>
        <w:pStyle w:val="ListParagraph"/>
      </w:pPr>
    </w:p>
    <w:p w:rsidR="009A30A2" w:rsidRDefault="009A30A2" w:rsidP="009A30A2">
      <w:pPr>
        <w:pStyle w:val="Heading2"/>
      </w:pPr>
      <w:r>
        <w:t>Registering a user</w:t>
      </w:r>
    </w:p>
    <w:p w:rsidR="009A30A2" w:rsidRDefault="00544E51" w:rsidP="00544E51">
      <w:pPr>
        <w:ind w:left="576"/>
      </w:pPr>
      <w:r>
        <w:t>Done though the built in Google account manager found on Android devices</w:t>
      </w:r>
    </w:p>
    <w:p w:rsidR="00544E51" w:rsidRDefault="00544E51" w:rsidP="00544E51">
      <w:pPr>
        <w:ind w:left="576"/>
      </w:pPr>
      <w:r>
        <w:t>Provide and store user pseudonym</w:t>
      </w:r>
    </w:p>
    <w:p w:rsidR="00544E51" w:rsidRDefault="00544E51" w:rsidP="00544E51">
      <w:pPr>
        <w:ind w:left="576"/>
      </w:pPr>
      <w:r>
        <w:t>Create a namespace on app engine based on user account</w:t>
      </w:r>
    </w:p>
    <w:p w:rsidR="00544E51" w:rsidRDefault="00544E51" w:rsidP="00544E51">
      <w:pPr>
        <w:ind w:left="576"/>
      </w:pPr>
      <w:r>
        <w:t>Register device for Google Cloud Messaging</w:t>
      </w:r>
    </w:p>
    <w:p w:rsidR="00544E51" w:rsidRDefault="00544E51" w:rsidP="00544E51">
      <w:pPr>
        <w:pStyle w:val="Heading2"/>
      </w:pPr>
      <w:r>
        <w:t>Subscribe</w:t>
      </w:r>
    </w:p>
    <w:p w:rsidR="00544E51" w:rsidRDefault="00544E51" w:rsidP="00544E51">
      <w:pPr>
        <w:ind w:left="576"/>
      </w:pPr>
      <w:r>
        <w:t>Fetch current GPS location from device</w:t>
      </w:r>
    </w:p>
    <w:p w:rsidR="00544E51" w:rsidRDefault="00544E51" w:rsidP="00544E51">
      <w:pPr>
        <w:ind w:left="576"/>
      </w:pPr>
      <w:r>
        <w:t>Use a map interface to find location (look at implementation found on IFTTT android app)</w:t>
      </w:r>
    </w:p>
    <w:p w:rsidR="00544E51" w:rsidRDefault="00544E51" w:rsidP="00544E51">
      <w:pPr>
        <w:ind w:left="576"/>
      </w:pPr>
      <w:r>
        <w:t>Allow user to select or define a radius</w:t>
      </w:r>
    </w:p>
    <w:p w:rsidR="00544E51" w:rsidRDefault="00544E51" w:rsidP="00544E51">
      <w:pPr>
        <w:ind w:left="576"/>
      </w:pPr>
      <w:r>
        <w:t>Present a list of available alert types for the user to select from</w:t>
      </w:r>
    </w:p>
    <w:p w:rsidR="00544E51" w:rsidRDefault="00544E51" w:rsidP="00544E51">
      <w:pPr>
        <w:ind w:left="576"/>
      </w:pPr>
      <w:r>
        <w:t>Store date on device and app engine</w:t>
      </w:r>
    </w:p>
    <w:p w:rsidR="00544E51" w:rsidRDefault="00544E51" w:rsidP="00544E51">
      <w:pPr>
        <w:ind w:left="576"/>
      </w:pPr>
      <w:r>
        <w:t>Create location listener</w:t>
      </w:r>
    </w:p>
    <w:p w:rsidR="00544E51" w:rsidRPr="00544E51" w:rsidRDefault="00544E51" w:rsidP="00544E51">
      <w:pPr>
        <w:pStyle w:val="Heading1"/>
      </w:pPr>
      <w:r>
        <w:t>Development responsibilities</w:t>
      </w:r>
    </w:p>
    <w:p w:rsidR="00544E51" w:rsidRDefault="00544E51" w:rsidP="00544E51">
      <w:pPr>
        <w:pStyle w:val="Heading2"/>
      </w:pPr>
      <w:r>
        <w:t>Jevon</w:t>
      </w:r>
    </w:p>
    <w:p w:rsidR="00544E51" w:rsidRDefault="00544E51" w:rsidP="00544E51">
      <w:pPr>
        <w:ind w:left="576"/>
      </w:pPr>
      <w:r>
        <w:t>UI and UX for the mobile application</w:t>
      </w:r>
    </w:p>
    <w:p w:rsidR="00544E51" w:rsidRDefault="00544E51" w:rsidP="00544E51">
      <w:pPr>
        <w:pStyle w:val="Heading2"/>
      </w:pPr>
      <w:r>
        <w:t>Akash</w:t>
      </w:r>
    </w:p>
    <w:p w:rsidR="00544E51" w:rsidRDefault="00544E51" w:rsidP="00544E51">
      <w:pPr>
        <w:ind w:left="576"/>
      </w:pPr>
      <w:r>
        <w:t>UI and UX for the web interface</w:t>
      </w:r>
    </w:p>
    <w:p w:rsidR="00544E51" w:rsidRDefault="00544E51" w:rsidP="00544E51">
      <w:pPr>
        <w:pStyle w:val="Heading2"/>
      </w:pPr>
      <w:r>
        <w:t>Steffan</w:t>
      </w:r>
    </w:p>
    <w:p w:rsidR="00544E51" w:rsidRDefault="00544E51" w:rsidP="00544E51">
      <w:pPr>
        <w:ind w:left="576"/>
      </w:pPr>
      <w:r>
        <w:t>Application services and backend</w:t>
      </w:r>
    </w:p>
    <w:p w:rsidR="00544E51" w:rsidRDefault="00544E51" w:rsidP="00544E51">
      <w:pPr>
        <w:pStyle w:val="Heading2"/>
      </w:pPr>
      <w:r>
        <w:lastRenderedPageBreak/>
        <w:t>Jherez</w:t>
      </w:r>
    </w:p>
    <w:p w:rsidR="00544E51" w:rsidRDefault="00544E51" w:rsidP="00544E51">
      <w:pPr>
        <w:ind w:left="576"/>
      </w:pPr>
      <w:r>
        <w:t>Cloud endpoint management and REST API development</w:t>
      </w:r>
    </w:p>
    <w:p w:rsidR="00544E51" w:rsidRDefault="00544E51" w:rsidP="00EA5B76"/>
    <w:p w:rsidR="00544E51" w:rsidRDefault="00AB444E" w:rsidP="00544E51">
      <w:pPr>
        <w:pStyle w:val="Heading1"/>
      </w:pPr>
      <w:r>
        <w:t>Task list for sprint 1 9</w:t>
      </w:r>
      <w:r w:rsidRPr="00AB444E">
        <w:rPr>
          <w:vertAlign w:val="superscript"/>
        </w:rPr>
        <w:t>th</w:t>
      </w:r>
      <w:r>
        <w:t xml:space="preserve"> September 2014 to 16</w:t>
      </w:r>
      <w:r w:rsidRPr="00AB444E">
        <w:rPr>
          <w:vertAlign w:val="superscript"/>
        </w:rPr>
        <w:t>th</w:t>
      </w:r>
      <w:r>
        <w:t xml:space="preserve"> </w:t>
      </w:r>
      <w:proofErr w:type="spellStart"/>
      <w:r>
        <w:t>Sepetember</w:t>
      </w:r>
      <w:proofErr w:type="spellEnd"/>
      <w:r>
        <w:t xml:space="preserve"> 2014</w:t>
      </w:r>
    </w:p>
    <w:p w:rsidR="00AB444E" w:rsidRDefault="00AB444E" w:rsidP="00AB444E">
      <w:pPr>
        <w:pStyle w:val="Heading2"/>
      </w:pPr>
      <w:r>
        <w:t>Jevon</w:t>
      </w:r>
    </w:p>
    <w:p w:rsidR="00AB444E" w:rsidRDefault="00AB444E" w:rsidP="00AB444E">
      <w:pPr>
        <w:ind w:left="576"/>
      </w:pPr>
      <w:r>
        <w:t xml:space="preserve">Explore UI toolkits and libraries and determine which one is easiest to implement </w:t>
      </w:r>
    </w:p>
    <w:p w:rsidR="00AB444E" w:rsidRDefault="00AB444E" w:rsidP="00AB444E">
      <w:pPr>
        <w:ind w:left="576"/>
      </w:pPr>
      <w:r>
        <w:t>Develop UI mockups</w:t>
      </w:r>
    </w:p>
    <w:p w:rsidR="00AB444E" w:rsidRDefault="00AB444E" w:rsidP="00AB444E">
      <w:pPr>
        <w:ind w:left="576"/>
      </w:pPr>
      <w:r>
        <w:tab/>
      </w:r>
      <w:r>
        <w:tab/>
        <w:t>Home screen</w:t>
      </w:r>
    </w:p>
    <w:p w:rsidR="00AB444E" w:rsidRDefault="00AB444E" w:rsidP="00AB444E">
      <w:pPr>
        <w:ind w:left="576"/>
      </w:pPr>
      <w:r>
        <w:tab/>
      </w:r>
      <w:r>
        <w:tab/>
        <w:t>Splash screen</w:t>
      </w:r>
    </w:p>
    <w:p w:rsidR="00AB444E" w:rsidRDefault="00AB444E" w:rsidP="00AB444E">
      <w:pPr>
        <w:ind w:left="576"/>
      </w:pPr>
      <w:r>
        <w:tab/>
      </w:r>
      <w:r>
        <w:tab/>
        <w:t>Registration</w:t>
      </w:r>
    </w:p>
    <w:p w:rsidR="00AB444E" w:rsidRDefault="00AB444E" w:rsidP="00AB444E">
      <w:pPr>
        <w:ind w:left="576"/>
      </w:pPr>
      <w:r>
        <w:tab/>
      </w:r>
      <w:r>
        <w:tab/>
        <w:t>Receiving an alert</w:t>
      </w:r>
    </w:p>
    <w:p w:rsidR="00AB444E" w:rsidRDefault="00AB444E" w:rsidP="00AB444E">
      <w:pPr>
        <w:ind w:left="576"/>
      </w:pPr>
      <w:r>
        <w:tab/>
      </w:r>
      <w:r>
        <w:tab/>
        <w:t xml:space="preserve">Notification bar management </w:t>
      </w:r>
    </w:p>
    <w:p w:rsidR="00AB444E" w:rsidRDefault="00AB444E" w:rsidP="00AB444E">
      <w:pPr>
        <w:ind w:left="576"/>
      </w:pPr>
      <w:r>
        <w:t>Explore icons</w:t>
      </w:r>
    </w:p>
    <w:p w:rsidR="00AB444E" w:rsidRDefault="00AB444E" w:rsidP="00AB444E">
      <w:pPr>
        <w:ind w:left="576"/>
      </w:pPr>
      <w:r>
        <w:tab/>
      </w:r>
      <w:r>
        <w:tab/>
        <w:t>Reference app store for inspiration, particularly the Alerts App developed by Motorola</w:t>
      </w:r>
    </w:p>
    <w:p w:rsidR="00AB444E" w:rsidRDefault="00AB444E" w:rsidP="00AB444E">
      <w:pPr>
        <w:ind w:left="576"/>
      </w:pPr>
      <w:r>
        <w:t>Notification display</w:t>
      </w:r>
    </w:p>
    <w:p w:rsidR="00AB444E" w:rsidRDefault="00AB444E" w:rsidP="00AB444E">
      <w:pPr>
        <w:pStyle w:val="Heading2"/>
      </w:pPr>
      <w:r>
        <w:t>Akash</w:t>
      </w:r>
    </w:p>
    <w:p w:rsidR="00AB444E" w:rsidRDefault="00AB444E" w:rsidP="00AB444E">
      <w:pPr>
        <w:ind w:left="576"/>
      </w:pPr>
      <w:r>
        <w:t xml:space="preserve">Explore Google Polymer project </w:t>
      </w:r>
      <w:hyperlink r:id="rId10" w:history="1">
        <w:r w:rsidRPr="00F759C8">
          <w:rPr>
            <w:rStyle w:val="Hyperlink"/>
          </w:rPr>
          <w:t>https://www.polymer-project.org/</w:t>
        </w:r>
      </w:hyperlink>
    </w:p>
    <w:p w:rsidR="00AB444E" w:rsidRDefault="00AB444E" w:rsidP="00AB444E">
      <w:pPr>
        <w:ind w:left="576"/>
      </w:pPr>
      <w:r>
        <w:t>Refresh jQuery knowledge</w:t>
      </w:r>
    </w:p>
    <w:p w:rsidR="00AB444E" w:rsidRDefault="00AB444E" w:rsidP="00AB444E">
      <w:pPr>
        <w:ind w:left="576"/>
      </w:pPr>
      <w:r>
        <w:t>Create simple mockups</w:t>
      </w:r>
    </w:p>
    <w:p w:rsidR="00AB444E" w:rsidRDefault="00AB444E" w:rsidP="00AB444E">
      <w:pPr>
        <w:ind w:left="576"/>
      </w:pPr>
      <w:r>
        <w:t>Build out a few test interfaces</w:t>
      </w:r>
    </w:p>
    <w:p w:rsidR="00AB444E" w:rsidRDefault="00AB444E" w:rsidP="00AB444E">
      <w:pPr>
        <w:ind w:left="576"/>
      </w:pPr>
      <w:r>
        <w:t>Checkout the map interface found within polymer</w:t>
      </w:r>
    </w:p>
    <w:p w:rsidR="00AB444E" w:rsidRDefault="00AB444E" w:rsidP="00AB444E">
      <w:pPr>
        <w:pStyle w:val="Heading2"/>
      </w:pPr>
      <w:r>
        <w:t>Steffan</w:t>
      </w:r>
    </w:p>
    <w:p w:rsidR="00AB444E" w:rsidRDefault="00AB444E" w:rsidP="00AB444E">
      <w:pPr>
        <w:ind w:left="576"/>
      </w:pPr>
      <w:r>
        <w:t>Develop UML class diagram that will showcase the code structure</w:t>
      </w:r>
    </w:p>
    <w:p w:rsidR="00AB444E" w:rsidRDefault="00AB444E" w:rsidP="00AB444E">
      <w:pPr>
        <w:ind w:left="576"/>
      </w:pPr>
      <w:r>
        <w:t>Sort out issues with GCM</w:t>
      </w:r>
    </w:p>
    <w:p w:rsidR="00AB444E" w:rsidRDefault="00AB444E" w:rsidP="00EA5B76">
      <w:pPr>
        <w:ind w:left="576"/>
      </w:pPr>
      <w:r>
        <w:t>Finalize the data model as it relates to how it will be stored as an entity</w:t>
      </w:r>
      <w:bookmarkStart w:id="0" w:name="_GoBack"/>
      <w:bookmarkEnd w:id="0"/>
    </w:p>
    <w:p w:rsidR="00AB444E" w:rsidRDefault="00AB444E" w:rsidP="00AB444E">
      <w:pPr>
        <w:pStyle w:val="Heading2"/>
      </w:pPr>
      <w:r>
        <w:lastRenderedPageBreak/>
        <w:t>Jherez</w:t>
      </w:r>
    </w:p>
    <w:p w:rsidR="00AB444E" w:rsidRDefault="00AB444E" w:rsidP="00AB444E">
      <w:pPr>
        <w:ind w:left="576"/>
      </w:pPr>
      <w:r>
        <w:t>Develop list of possible/desired app engine queries, filters and operations</w:t>
      </w:r>
    </w:p>
    <w:p w:rsidR="00AB444E" w:rsidRDefault="00AB444E" w:rsidP="00AB444E">
      <w:pPr>
        <w:ind w:left="576"/>
      </w:pPr>
      <w:r>
        <w:t>Finalize data model</w:t>
      </w:r>
    </w:p>
    <w:p w:rsidR="00AB444E" w:rsidRDefault="00AB444E" w:rsidP="00AB444E">
      <w:pPr>
        <w:ind w:left="576"/>
      </w:pPr>
      <w:proofErr w:type="spellStart"/>
      <w:r>
        <w:t>Git</w:t>
      </w:r>
      <w:proofErr w:type="spellEnd"/>
      <w:r>
        <w:t xml:space="preserve"> enforcement</w:t>
      </w:r>
    </w:p>
    <w:p w:rsidR="00AB444E" w:rsidRDefault="00AB444E" w:rsidP="00AB444E">
      <w:pPr>
        <w:ind w:left="576"/>
      </w:pPr>
      <w:r>
        <w:t>Look over Google App Engine documentation</w:t>
      </w:r>
    </w:p>
    <w:p w:rsidR="00AB444E" w:rsidRDefault="00AB444E" w:rsidP="00AB444E">
      <w:pPr>
        <w:ind w:left="576"/>
      </w:pPr>
      <w:r>
        <w:t>Develop design patterns if applicable</w:t>
      </w:r>
    </w:p>
    <w:p w:rsidR="00AB444E" w:rsidRPr="00AB444E" w:rsidRDefault="00AB444E" w:rsidP="00AB444E">
      <w:pPr>
        <w:ind w:left="576"/>
      </w:pPr>
      <w:r>
        <w:t>Carry out additional research on namespace storage and querying</w:t>
      </w:r>
    </w:p>
    <w:p w:rsidR="00AB444E" w:rsidRPr="00AB444E" w:rsidRDefault="00AB444E" w:rsidP="00AB444E">
      <w:pPr>
        <w:ind w:left="576"/>
      </w:pPr>
      <w:r>
        <w:tab/>
      </w:r>
      <w:r>
        <w:tab/>
      </w:r>
    </w:p>
    <w:p w:rsidR="00544E51" w:rsidRPr="00544E51" w:rsidRDefault="00544E51" w:rsidP="00544E51">
      <w:pPr>
        <w:ind w:left="576"/>
      </w:pPr>
    </w:p>
    <w:p w:rsidR="00544E51" w:rsidRPr="00544E51" w:rsidRDefault="00544E51" w:rsidP="00544E51">
      <w:pPr>
        <w:ind w:left="576"/>
      </w:pPr>
    </w:p>
    <w:p w:rsidR="00544E51" w:rsidRPr="00544E51" w:rsidRDefault="00544E51" w:rsidP="00544E51">
      <w:pPr>
        <w:ind w:left="576"/>
      </w:pPr>
    </w:p>
    <w:p w:rsidR="00544E51" w:rsidRPr="009A30A2" w:rsidRDefault="00544E51" w:rsidP="00544E51">
      <w:pPr>
        <w:ind w:left="576"/>
      </w:pPr>
    </w:p>
    <w:p w:rsidR="009A30A2" w:rsidRPr="009A30A2" w:rsidRDefault="009A30A2" w:rsidP="009A30A2"/>
    <w:p w:rsidR="009A30A2" w:rsidRDefault="009A30A2" w:rsidP="009A30A2">
      <w:pPr>
        <w:spacing w:line="240" w:lineRule="auto"/>
      </w:pPr>
    </w:p>
    <w:p w:rsidR="009A30A2" w:rsidRPr="009A30A2" w:rsidRDefault="009A30A2" w:rsidP="009A30A2">
      <w:pPr>
        <w:spacing w:line="240" w:lineRule="auto"/>
      </w:pPr>
    </w:p>
    <w:p w:rsidR="00205C49" w:rsidRDefault="00205C49"/>
    <w:sectPr w:rsidR="00205C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C002E3F"/>
    <w:multiLevelType w:val="hybridMultilevel"/>
    <w:tmpl w:val="B8F2D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D550026"/>
    <w:multiLevelType w:val="hybridMultilevel"/>
    <w:tmpl w:val="330CD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49"/>
    <w:rsid w:val="00205C49"/>
    <w:rsid w:val="00544E51"/>
    <w:rsid w:val="006757E7"/>
    <w:rsid w:val="009A30A2"/>
    <w:rsid w:val="00AB444E"/>
    <w:rsid w:val="00EA5B7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745B4-4527-41D2-ACA3-005A784B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05C49"/>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levels/1/challenges/1" TargetMode="External"/><Relationship Id="rId3" Type="http://schemas.openxmlformats.org/officeDocument/2006/relationships/styles" Target="styles.xml"/><Relationship Id="rId7" Type="http://schemas.openxmlformats.org/officeDocument/2006/relationships/hyperlink" Target="http://rogerdudler.github.io/git-guid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olymer-project.org/" TargetMode="External"/><Relationship Id="rId4" Type="http://schemas.openxmlformats.org/officeDocument/2006/relationships/settings" Target="settings.xml"/><Relationship Id="rId9" Type="http://schemas.openxmlformats.org/officeDocument/2006/relationships/hyperlink" Target="https://github.com/JherezTaylor/crimeAlert.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erez\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64</TotalTime>
  <Pages>4</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Jherez Taylor</dc:creator>
  <cp:keywords/>
  <cp:lastModifiedBy>Jherez Taylor</cp:lastModifiedBy>
  <cp:revision>1</cp:revision>
  <dcterms:created xsi:type="dcterms:W3CDTF">2014-09-09T22:25:00Z</dcterms:created>
  <dcterms:modified xsi:type="dcterms:W3CDTF">2014-09-09T23:29:00Z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